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7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6"/>
      </w:tblGrid>
      <w:tr w:rsidR="007D44DC" w:rsidRPr="007B35C5" w14:paraId="149F1116" w14:textId="77777777" w:rsidTr="00802827">
        <w:trPr>
          <w:trHeight w:val="512"/>
        </w:trPr>
        <w:tc>
          <w:tcPr>
            <w:tcW w:w="10276" w:type="dxa"/>
            <w:tcBorders>
              <w:top w:val="single" w:sz="12" w:space="0" w:color="DDDDDD"/>
              <w:bottom w:val="single" w:sz="12" w:space="0" w:color="DDDDDD"/>
            </w:tcBorders>
            <w:vAlign w:val="center"/>
          </w:tcPr>
          <w:p w14:paraId="233DCAF0" w14:textId="3170A4A3" w:rsidR="007D44DC" w:rsidRPr="007B610F" w:rsidRDefault="007B35C5" w:rsidP="007B35C5">
            <w:pPr>
              <w:pStyle w:val="Texte"/>
              <w:spacing w:line="240" w:lineRule="auto"/>
              <w:ind w:left="238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420-KV</w:t>
            </w:r>
            <w:r w:rsidR="00995DD4">
              <w:rPr>
                <w:sz w:val="22"/>
                <w:lang w:val="fr-FR"/>
              </w:rPr>
              <w:t>A</w:t>
            </w:r>
            <w:r w:rsidR="00995DD4" w:rsidRPr="00E35B35">
              <w:rPr>
                <w:sz w:val="22"/>
                <w:lang w:val="fr-FR"/>
              </w:rPr>
              <w:t xml:space="preserve">-JQ </w:t>
            </w:r>
            <w:r>
              <w:rPr>
                <w:sz w:val="22"/>
                <w:lang w:val="fr-FR"/>
              </w:rPr>
              <w:t>Web transactionnel</w:t>
            </w:r>
          </w:p>
        </w:tc>
      </w:tr>
    </w:tbl>
    <w:p w14:paraId="54FC8E54" w14:textId="1125B404" w:rsidR="008807DD" w:rsidRDefault="00D33BED" w:rsidP="008A1F6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noProof/>
          <w:lang w:eastAsia="en-US"/>
        </w:rPr>
        <w:pict w14:anchorId="7B8187D0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293" type="#_x0000_t202" style="position:absolute;left:0;text-align:left;margin-left:-3.25pt;margin-top:-44.05pt;width:512.25pt;height:50.6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005dac" strokecolor="#0097dc" strokeweight=".25pt">
            <v:fill color2="fill lighten(0)" angle="-90" focusposition="1" focussize="" method="linear sigma" focus="100%" type="gradient"/>
            <v:textbox style="mso-next-textbox:#Zone de texte 2">
              <w:txbxContent>
                <w:p w14:paraId="53BFADF6" w14:textId="42CB61A5" w:rsidR="00E80B9A" w:rsidRPr="00995DD4" w:rsidRDefault="008A1F6F" w:rsidP="007D44DC">
                  <w:pPr>
                    <w:pStyle w:val="Titre1"/>
                    <w:spacing w:before="0"/>
                    <w:ind w:left="272"/>
                    <w:rPr>
                      <w:noProof/>
                      <w:lang w:val="fr-CA"/>
                    </w:rPr>
                  </w:pPr>
                  <w:r>
                    <w:rPr>
                      <w:noProof/>
                      <w:lang w:val="fr-CA"/>
                    </w:rPr>
                    <w:t>Laboratoire #2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US"/>
        </w:rPr>
        <w:pict w14:anchorId="57C293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1294" type="#_x0000_t75" style="position:absolute;left:0;text-align:left;margin-left:395.9pt;margin-top:-84.6pt;width:97.55pt;height:44.6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strokeweight=".25pt">
            <v:imagedata r:id="rId8" o:title="LogoDICJ" chromakey="white"/>
          </v:shape>
        </w:pict>
      </w:r>
      <w:r w:rsidR="007B35C5">
        <w:rPr>
          <w:rFonts w:ascii="Century Gothic" w:hAnsi="Century Gothic"/>
          <w:sz w:val="22"/>
          <w:szCs w:val="24"/>
        </w:rPr>
        <w:t>Dan</w:t>
      </w:r>
      <w:r w:rsidR="008A1F6F">
        <w:rPr>
          <w:rFonts w:ascii="Century Gothic" w:hAnsi="Century Gothic"/>
          <w:sz w:val="22"/>
          <w:szCs w:val="24"/>
        </w:rPr>
        <w:t>s</w:t>
      </w:r>
      <w:r w:rsidR="00760589">
        <w:rPr>
          <w:rFonts w:ascii="Century Gothic" w:hAnsi="Century Gothic"/>
          <w:sz w:val="22"/>
          <w:szCs w:val="24"/>
        </w:rPr>
        <w:t xml:space="preserve"> ce laboratoire, vous aurez à créer une petite application permettant de gérer un inventaire pour un petit commerce.</w:t>
      </w:r>
    </w:p>
    <w:p w14:paraId="6E77B9D8" w14:textId="6BF345B0" w:rsidR="00760589" w:rsidRDefault="00760589" w:rsidP="008A1F6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Votre application devra être présentée sous forme de SPA (Single Page Application).</w:t>
      </w:r>
    </w:p>
    <w:p w14:paraId="2D9B47EF" w14:textId="5EACA5DD" w:rsidR="00760589" w:rsidRPr="007B610F" w:rsidRDefault="00760589" w:rsidP="008A1F6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application devra utiliser </w:t>
      </w:r>
      <w:r w:rsidRPr="00D97479">
        <w:rPr>
          <w:rFonts w:ascii="Century Gothic" w:hAnsi="Century Gothic"/>
          <w:b/>
          <w:bCs/>
          <w:sz w:val="22"/>
          <w:szCs w:val="24"/>
        </w:rPr>
        <w:t>Vue</w:t>
      </w:r>
      <w:r w:rsidR="00D971F9" w:rsidRPr="00D97479">
        <w:rPr>
          <w:rFonts w:ascii="Century Gothic" w:hAnsi="Century Gothic"/>
          <w:b/>
          <w:bCs/>
          <w:sz w:val="22"/>
          <w:szCs w:val="24"/>
        </w:rPr>
        <w:t>.js</w:t>
      </w:r>
      <w:r>
        <w:rPr>
          <w:rFonts w:ascii="Century Gothic" w:hAnsi="Century Gothic"/>
          <w:sz w:val="22"/>
          <w:szCs w:val="24"/>
        </w:rPr>
        <w:t xml:space="preserve"> pour gérer les composants et les routes. Elle devra également utiliser </w:t>
      </w:r>
      <w:r w:rsidRPr="00D97479">
        <w:rPr>
          <w:rFonts w:ascii="Century Gothic" w:hAnsi="Century Gothic"/>
          <w:b/>
          <w:bCs/>
          <w:sz w:val="22"/>
          <w:szCs w:val="24"/>
        </w:rPr>
        <w:t>IndexedDB</w:t>
      </w:r>
      <w:r>
        <w:rPr>
          <w:rFonts w:ascii="Century Gothic" w:hAnsi="Century Gothic"/>
          <w:sz w:val="22"/>
          <w:szCs w:val="24"/>
        </w:rPr>
        <w:t xml:space="preserve"> comme base de données.</w:t>
      </w:r>
    </w:p>
    <w:p w14:paraId="0D649A7C" w14:textId="575D9A82" w:rsidR="00995DD4" w:rsidRDefault="00995DD4" w:rsidP="00995DD4">
      <w:pPr>
        <w:pStyle w:val="NormalWeb"/>
        <w:spacing w:after="0" w:line="240" w:lineRule="auto"/>
        <w:rPr>
          <w:rFonts w:ascii="Century Gothic" w:hAnsi="Century Gothic"/>
          <w:sz w:val="24"/>
          <w:szCs w:val="24"/>
        </w:rPr>
      </w:pPr>
    </w:p>
    <w:p w14:paraId="791F4C14" w14:textId="1A125432" w:rsidR="00D971F9" w:rsidRPr="00995DD4" w:rsidRDefault="00D971F9" w:rsidP="00D971F9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Contexte</w:t>
      </w:r>
    </w:p>
    <w:p w14:paraId="6F94DD36" w14:textId="41013C3A" w:rsidR="00D971F9" w:rsidRDefault="00D971F9" w:rsidP="00D971F9">
      <w:pPr>
        <w:pStyle w:val="NormalWeb"/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La petite entreprise de Web pour laquelle vous travaillez vient de signer un petit contrat pour un petit client.</w:t>
      </w:r>
    </w:p>
    <w:p w14:paraId="18A6F286" w14:textId="36DD3680" w:rsidR="00D971F9" w:rsidRDefault="00D971F9" w:rsidP="00D971F9">
      <w:pPr>
        <w:pStyle w:val="NormalWeb"/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Votre client est propriétaire d’une petite épicerie d’une petite ville et il demande votre aide pour lui développer une petite solution permettant de l’aider à gérer son</w:t>
      </w:r>
      <w:r w:rsidR="000F6592">
        <w:rPr>
          <w:rFonts w:ascii="Century Gothic" w:hAnsi="Century Gothic"/>
          <w:sz w:val="22"/>
          <w:szCs w:val="24"/>
        </w:rPr>
        <w:t xml:space="preserve"> modeste</w:t>
      </w:r>
      <w:r>
        <w:rPr>
          <w:rFonts w:ascii="Century Gothic" w:hAnsi="Century Gothic"/>
          <w:sz w:val="22"/>
          <w:szCs w:val="24"/>
        </w:rPr>
        <w:t xml:space="preserve"> inventaire de façon informatisée.</w:t>
      </w:r>
    </w:p>
    <w:p w14:paraId="3D934F5A" w14:textId="55856930" w:rsidR="00D971F9" w:rsidRDefault="00D971F9" w:rsidP="00D971F9">
      <w:pPr>
        <w:pStyle w:val="NormalWeb"/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client n’a pas beaucoup d’argent et ne peut pas se permettre de payer des licences logicielles, ou même un </w:t>
      </w:r>
      <w:r w:rsidR="000F6592">
        <w:rPr>
          <w:rFonts w:ascii="Century Gothic" w:hAnsi="Century Gothic"/>
          <w:sz w:val="22"/>
          <w:szCs w:val="24"/>
        </w:rPr>
        <w:t xml:space="preserve">petit </w:t>
      </w:r>
      <w:r>
        <w:rPr>
          <w:rFonts w:ascii="Century Gothic" w:hAnsi="Century Gothic"/>
          <w:sz w:val="22"/>
          <w:szCs w:val="24"/>
        </w:rPr>
        <w:t>serveur.</w:t>
      </w:r>
    </w:p>
    <w:p w14:paraId="5DAA3B81" w14:textId="681FB369" w:rsidR="00D971F9" w:rsidRDefault="00D971F9" w:rsidP="00D971F9">
      <w:pPr>
        <w:pStyle w:val="NormalWeb"/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N’ayant pas beaucoup d’options, l’équipe de vente de votre entreprise lui a vendu le développement d’une petite application Web</w:t>
      </w:r>
      <w:r w:rsidR="000F6592">
        <w:rPr>
          <w:rFonts w:ascii="Century Gothic" w:hAnsi="Century Gothic"/>
          <w:sz w:val="22"/>
          <w:szCs w:val="24"/>
        </w:rPr>
        <w:t xml:space="preserve"> fonctionnant uniquement côté client</w:t>
      </w:r>
      <w:r>
        <w:rPr>
          <w:rFonts w:ascii="Century Gothic" w:hAnsi="Century Gothic"/>
          <w:sz w:val="22"/>
          <w:szCs w:val="24"/>
        </w:rPr>
        <w:t xml:space="preserve"> pour une bouchée de pain.</w:t>
      </w:r>
    </w:p>
    <w:p w14:paraId="5E4D42F8" w14:textId="061CB5BF" w:rsidR="00D971F9" w:rsidRDefault="00D971F9" w:rsidP="00D971F9">
      <w:pPr>
        <w:pStyle w:val="NormalWeb"/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L’équipe de conception et d’intégration vient de terminer le design de l’application. Elle vous a fourni les fichiers HTML et CSS du site, il ne vous reste qu’à programmer la logique en JavaScript et l’interaction avec</w:t>
      </w:r>
      <w:r w:rsidR="000F6592">
        <w:rPr>
          <w:rFonts w:ascii="Century Gothic" w:hAnsi="Century Gothic"/>
          <w:sz w:val="22"/>
          <w:szCs w:val="24"/>
        </w:rPr>
        <w:t xml:space="preserve"> la base de données</w:t>
      </w:r>
      <w:r>
        <w:rPr>
          <w:rFonts w:ascii="Century Gothic" w:hAnsi="Century Gothic"/>
          <w:sz w:val="22"/>
          <w:szCs w:val="24"/>
        </w:rPr>
        <w:t>.</w:t>
      </w:r>
    </w:p>
    <w:p w14:paraId="13B1480D" w14:textId="7D61BEF4" w:rsidR="00D971F9" w:rsidRDefault="000F6592" w:rsidP="00D971F9">
      <w:pPr>
        <w:pStyle w:val="NormalWeb"/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Malheureusement, cette équipe a également déjà dépensé tout le budget alloué à l’application…</w:t>
      </w:r>
    </w:p>
    <w:p w14:paraId="3CFD4DCF" w14:textId="77777777" w:rsidR="00D971F9" w:rsidRDefault="00D971F9" w:rsidP="00995DD4">
      <w:pPr>
        <w:pStyle w:val="NormalWeb"/>
        <w:spacing w:after="0" w:line="240" w:lineRule="auto"/>
        <w:rPr>
          <w:rFonts w:ascii="Century Gothic" w:hAnsi="Century Gothic"/>
          <w:sz w:val="24"/>
          <w:szCs w:val="24"/>
        </w:rPr>
      </w:pPr>
    </w:p>
    <w:p w14:paraId="2D45DA10" w14:textId="60DBE4F5" w:rsidR="005B60B6" w:rsidRPr="00995DD4" w:rsidRDefault="00760589" w:rsidP="005B60B6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Structure de l’application</w:t>
      </w:r>
    </w:p>
    <w:p w14:paraId="5C7A8175" w14:textId="7CD92AD5" w:rsidR="001C0779" w:rsidRDefault="00760589" w:rsidP="008A1F6F">
      <w:pPr>
        <w:pStyle w:val="NormalWeb"/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Votre application devra gérer plusieurs types de page</w:t>
      </w:r>
      <w:r w:rsidR="00AD7F4C">
        <w:rPr>
          <w:rFonts w:ascii="Century Gothic" w:hAnsi="Century Gothic"/>
          <w:sz w:val="22"/>
          <w:szCs w:val="24"/>
        </w:rPr>
        <w:t>s</w:t>
      </w:r>
      <w:r>
        <w:rPr>
          <w:rFonts w:ascii="Century Gothic" w:hAnsi="Century Gothic"/>
          <w:sz w:val="22"/>
          <w:szCs w:val="24"/>
        </w:rPr>
        <w:t> :</w:t>
      </w:r>
    </w:p>
    <w:p w14:paraId="27E049A2" w14:textId="4C532C9E" w:rsidR="00760589" w:rsidRDefault="00760589" w:rsidP="00760589">
      <w:pPr>
        <w:pStyle w:val="NormalWeb"/>
        <w:numPr>
          <w:ilvl w:val="0"/>
          <w:numId w:val="4"/>
        </w:numPr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Une page listant tous les produits disponibles</w:t>
      </w:r>
    </w:p>
    <w:p w14:paraId="2DE37F0B" w14:textId="7966B6C0" w:rsidR="00760589" w:rsidRDefault="00760589" w:rsidP="00760589">
      <w:pPr>
        <w:pStyle w:val="NormalWeb"/>
        <w:numPr>
          <w:ilvl w:val="0"/>
          <w:numId w:val="4"/>
        </w:numPr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Une page permettant d’ajouter un nouveau produit</w:t>
      </w:r>
    </w:p>
    <w:p w14:paraId="0143914A" w14:textId="062C2F40" w:rsidR="00760589" w:rsidRDefault="00760589" w:rsidP="00760589">
      <w:pPr>
        <w:pStyle w:val="NormalWeb"/>
        <w:numPr>
          <w:ilvl w:val="0"/>
          <w:numId w:val="4"/>
        </w:numPr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lastRenderedPageBreak/>
        <w:t xml:space="preserve">Une page </w:t>
      </w:r>
      <w:r w:rsidR="00973670">
        <w:rPr>
          <w:rFonts w:ascii="Century Gothic" w:hAnsi="Century Gothic"/>
          <w:sz w:val="22"/>
          <w:szCs w:val="24"/>
        </w:rPr>
        <w:t>permettant de consulter un produit en particulier</w:t>
      </w:r>
    </w:p>
    <w:p w14:paraId="681D563B" w14:textId="4D6FF656" w:rsidR="00973670" w:rsidRDefault="00973670" w:rsidP="00760589">
      <w:pPr>
        <w:pStyle w:val="NormalWeb"/>
        <w:numPr>
          <w:ilvl w:val="0"/>
          <w:numId w:val="4"/>
        </w:numPr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Une page permettant de modifier un produit en particulier</w:t>
      </w:r>
    </w:p>
    <w:p w14:paraId="05C8170F" w14:textId="7B64BE92" w:rsidR="00760589" w:rsidRPr="00760589" w:rsidRDefault="00760589" w:rsidP="00760589">
      <w:pPr>
        <w:pStyle w:val="NormalWeb"/>
        <w:spacing w:before="24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Vous devrez utiliser adéquatement les routes.</w:t>
      </w:r>
    </w:p>
    <w:p w14:paraId="2D88B4F5" w14:textId="77777777" w:rsidR="005B60B6" w:rsidRDefault="005B60B6" w:rsidP="005B60B6">
      <w:pPr>
        <w:autoSpaceDE w:val="0"/>
        <w:autoSpaceDN w:val="0"/>
        <w:adjustRightInd w:val="0"/>
        <w:rPr>
          <w:rFonts w:cs="TimesNewRoman"/>
          <w:color w:val="000000"/>
          <w:sz w:val="22"/>
          <w:lang w:val="fr-CA"/>
        </w:rPr>
      </w:pPr>
    </w:p>
    <w:p w14:paraId="7092E674" w14:textId="06152B69" w:rsidR="005B60B6" w:rsidRPr="00995DD4" w:rsidRDefault="00760589" w:rsidP="005B60B6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Liste des produits</w:t>
      </w:r>
    </w:p>
    <w:p w14:paraId="3500122C" w14:textId="082E8A0C" w:rsidR="00760589" w:rsidRDefault="00760589" w:rsidP="00843D54">
      <w:pPr>
        <w:pStyle w:val="NormalWeb"/>
        <w:spacing w:before="24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Il s’agira de la page d’accueil de votre application. Elle devra être à la racine de l’application</w:t>
      </w:r>
      <w:r w:rsidR="00FA5DEC">
        <w:rPr>
          <w:rFonts w:ascii="Century Gothic" w:hAnsi="Century Gothic"/>
          <w:sz w:val="22"/>
          <w:szCs w:val="24"/>
        </w:rPr>
        <w:t xml:space="preserve"> (« / »), mais également à </w:t>
      </w:r>
      <w:r>
        <w:rPr>
          <w:rFonts w:ascii="Century Gothic" w:hAnsi="Century Gothic"/>
          <w:sz w:val="22"/>
          <w:szCs w:val="24"/>
        </w:rPr>
        <w:t>« /</w:t>
      </w:r>
      <w:r w:rsidR="00FA5DEC">
        <w:rPr>
          <w:rFonts w:ascii="Century Gothic" w:hAnsi="Century Gothic"/>
          <w:sz w:val="22"/>
          <w:szCs w:val="24"/>
        </w:rPr>
        <w:t>produits</w:t>
      </w:r>
      <w:r>
        <w:rPr>
          <w:rFonts w:ascii="Century Gothic" w:hAnsi="Century Gothic"/>
          <w:sz w:val="22"/>
          <w:szCs w:val="24"/>
        </w:rPr>
        <w:t> ».</w:t>
      </w:r>
      <w:r w:rsidR="00FA5DEC">
        <w:rPr>
          <w:rFonts w:ascii="Century Gothic" w:hAnsi="Century Gothic"/>
          <w:sz w:val="22"/>
          <w:szCs w:val="24"/>
        </w:rPr>
        <w:t xml:space="preserve"> Utilisez adéquatement les redirections.</w:t>
      </w:r>
    </w:p>
    <w:p w14:paraId="21F4CA41" w14:textId="76C9C10D" w:rsidR="007B35C5" w:rsidRDefault="00760589" w:rsidP="00843D54">
      <w:pPr>
        <w:pStyle w:val="NormalWeb"/>
        <w:spacing w:before="24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Elle devra lister tous les produits disponibles dans la base de données. Chaque produit devra contenir les informations suivantes :</w:t>
      </w:r>
    </w:p>
    <w:p w14:paraId="5107F7FF" w14:textId="1137CDE4" w:rsidR="00760589" w:rsidRDefault="00760589" w:rsidP="00760589">
      <w:pPr>
        <w:pStyle w:val="NormalWeb"/>
        <w:numPr>
          <w:ilvl w:val="0"/>
          <w:numId w:val="5"/>
        </w:numPr>
        <w:spacing w:before="24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Photo du produit</w:t>
      </w:r>
    </w:p>
    <w:p w14:paraId="76DF8EF9" w14:textId="07506958" w:rsidR="00973670" w:rsidRDefault="00760589" w:rsidP="00973670">
      <w:pPr>
        <w:pStyle w:val="NormalWeb"/>
        <w:numPr>
          <w:ilvl w:val="0"/>
          <w:numId w:val="5"/>
        </w:numPr>
        <w:spacing w:before="24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Nom du produit</w:t>
      </w:r>
      <w:r w:rsidR="00973670">
        <w:rPr>
          <w:rFonts w:ascii="Century Gothic" w:hAnsi="Century Gothic"/>
          <w:sz w:val="22"/>
          <w:szCs w:val="24"/>
        </w:rPr>
        <w:t>.</w:t>
      </w:r>
    </w:p>
    <w:p w14:paraId="2EE19C3E" w14:textId="6480C538" w:rsidR="00973670" w:rsidRDefault="005A6965" w:rsidP="00973670">
      <w:pPr>
        <w:pStyle w:val="NormalWeb"/>
        <w:numPr>
          <w:ilvl w:val="0"/>
          <w:numId w:val="5"/>
        </w:numPr>
        <w:spacing w:before="24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Quantité</w:t>
      </w:r>
    </w:p>
    <w:p w14:paraId="474E00D2" w14:textId="770D5D65" w:rsidR="00973670" w:rsidRDefault="005A6965" w:rsidP="00973670">
      <w:pPr>
        <w:pStyle w:val="NormalWeb"/>
        <w:numPr>
          <w:ilvl w:val="0"/>
          <w:numId w:val="5"/>
        </w:numPr>
        <w:spacing w:before="24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Boutons de consultation et de modification</w:t>
      </w:r>
    </w:p>
    <w:p w14:paraId="6221001E" w14:textId="26C53719" w:rsidR="00760589" w:rsidRPr="00973670" w:rsidRDefault="00760589" w:rsidP="00973670">
      <w:pPr>
        <w:pStyle w:val="NormalWeb"/>
        <w:spacing w:before="240" w:after="0"/>
        <w:ind w:left="360"/>
        <w:rPr>
          <w:rFonts w:ascii="Century Gothic" w:hAnsi="Century Gothic"/>
          <w:sz w:val="22"/>
          <w:szCs w:val="24"/>
        </w:rPr>
      </w:pPr>
      <w:r w:rsidRPr="00973670">
        <w:rPr>
          <w:rFonts w:ascii="Century Gothic" w:hAnsi="Century Gothic"/>
          <w:sz w:val="22"/>
          <w:szCs w:val="24"/>
        </w:rPr>
        <w:t>La page devra également contenir un lien vers la page d’ajout de produit.</w:t>
      </w:r>
    </w:p>
    <w:p w14:paraId="7DEDB357" w14:textId="77777777" w:rsidR="005B60B6" w:rsidRPr="00705577" w:rsidRDefault="005B60B6" w:rsidP="005B60B6">
      <w:pPr>
        <w:pStyle w:val="NormalWeb"/>
        <w:spacing w:before="240" w:after="0"/>
        <w:rPr>
          <w:rFonts w:ascii="Century Gothic" w:hAnsi="Century Gothic"/>
          <w:sz w:val="22"/>
          <w:szCs w:val="24"/>
        </w:rPr>
      </w:pPr>
    </w:p>
    <w:p w14:paraId="2306026C" w14:textId="6FEE7AF7" w:rsidR="005B60B6" w:rsidRPr="00995DD4" w:rsidRDefault="00760589" w:rsidP="005B60B6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Ajouter un produit</w:t>
      </w:r>
    </w:p>
    <w:p w14:paraId="2F5B711B" w14:textId="36498908" w:rsidR="00843D54" w:rsidRDefault="00760589" w:rsidP="00843D54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Cette page permettra à l’utilisateur d’ajouter un nouveau produit à gérer dans la base de données</w:t>
      </w:r>
      <w:r w:rsidR="00973670">
        <w:rPr>
          <w:rFonts w:ascii="Century Gothic" w:hAnsi="Century Gothic"/>
          <w:sz w:val="22"/>
          <w:szCs w:val="24"/>
        </w:rPr>
        <w:t>. Elle devra être située à « </w:t>
      </w:r>
      <w:r w:rsidR="00D86EA7">
        <w:rPr>
          <w:rFonts w:ascii="Century Gothic" w:hAnsi="Century Gothic"/>
          <w:sz w:val="22"/>
          <w:szCs w:val="24"/>
        </w:rPr>
        <w:t>produits</w:t>
      </w:r>
      <w:r w:rsidR="00973670">
        <w:rPr>
          <w:rFonts w:ascii="Century Gothic" w:hAnsi="Century Gothic"/>
          <w:sz w:val="22"/>
          <w:szCs w:val="24"/>
        </w:rPr>
        <w:t>/ajout ».</w:t>
      </w:r>
    </w:p>
    <w:p w14:paraId="76682B35" w14:textId="6C8E3032" w:rsidR="00973670" w:rsidRDefault="00973670" w:rsidP="00843D54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Cette page doit contenir un formulaire permettant d’entrer les informations suivantes :</w:t>
      </w:r>
    </w:p>
    <w:p w14:paraId="25DBDB7D" w14:textId="6F38E416" w:rsidR="00973670" w:rsidRDefault="00973670" w:rsidP="00973670">
      <w:pPr>
        <w:pStyle w:val="NormalWeb"/>
        <w:numPr>
          <w:ilvl w:val="0"/>
          <w:numId w:val="6"/>
        </w:numPr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URL de l’image</w:t>
      </w:r>
    </w:p>
    <w:p w14:paraId="295B5FA1" w14:textId="2BD57CE9" w:rsidR="00973670" w:rsidRDefault="00973670" w:rsidP="00973670">
      <w:pPr>
        <w:pStyle w:val="NormalWeb"/>
        <w:numPr>
          <w:ilvl w:val="0"/>
          <w:numId w:val="6"/>
        </w:numPr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Nom</w:t>
      </w:r>
    </w:p>
    <w:p w14:paraId="77D230EF" w14:textId="36EAA1CE" w:rsidR="00973670" w:rsidRDefault="00973670" w:rsidP="00973670">
      <w:pPr>
        <w:pStyle w:val="NormalWeb"/>
        <w:numPr>
          <w:ilvl w:val="0"/>
          <w:numId w:val="6"/>
        </w:numPr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Fournisseur</w:t>
      </w:r>
    </w:p>
    <w:p w14:paraId="7DD9DC56" w14:textId="72C7E1F5" w:rsidR="00973670" w:rsidRDefault="00973670" w:rsidP="00973670">
      <w:pPr>
        <w:pStyle w:val="NormalWeb"/>
        <w:numPr>
          <w:ilvl w:val="0"/>
          <w:numId w:val="6"/>
        </w:numPr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Prix</w:t>
      </w:r>
    </w:p>
    <w:p w14:paraId="17ADDAB9" w14:textId="77777777" w:rsidR="00AD7F4C" w:rsidRDefault="00973670" w:rsidP="00AD7F4C">
      <w:pPr>
        <w:pStyle w:val="NormalWeb"/>
        <w:numPr>
          <w:ilvl w:val="0"/>
          <w:numId w:val="6"/>
        </w:numPr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Quantité en stock</w:t>
      </w:r>
    </w:p>
    <w:p w14:paraId="4D90C13F" w14:textId="422652D5" w:rsidR="00973670" w:rsidRPr="00AD7F4C" w:rsidRDefault="00973670" w:rsidP="00AD7F4C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 w:rsidRPr="00AD7F4C">
        <w:rPr>
          <w:rFonts w:ascii="Century Gothic" w:hAnsi="Century Gothic"/>
          <w:sz w:val="22"/>
          <w:szCs w:val="24"/>
        </w:rPr>
        <w:t xml:space="preserve">Lorsque l’utilisateur clique sur le bouton d’enregistrement, faites une validation minimale des données (s’assurer que l’utilisateur a entré des données et qu’il n’a pas écrit n’importe quoi), </w:t>
      </w:r>
      <w:r w:rsidRPr="00AD7F4C">
        <w:rPr>
          <w:rFonts w:ascii="Century Gothic" w:hAnsi="Century Gothic"/>
          <w:sz w:val="22"/>
          <w:szCs w:val="24"/>
        </w:rPr>
        <w:lastRenderedPageBreak/>
        <w:t>enregistrez le nouveau produit dans la base de données, puis redirigez vers la liste des produits.</w:t>
      </w:r>
    </w:p>
    <w:p w14:paraId="0F10BEE0" w14:textId="4AD50224" w:rsidR="008807DD" w:rsidRDefault="008807DD" w:rsidP="00843D54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</w:p>
    <w:p w14:paraId="48189A02" w14:textId="0BC3B0B3" w:rsidR="008807DD" w:rsidRPr="00995DD4" w:rsidRDefault="00760589" w:rsidP="008807DD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Page </w:t>
      </w:r>
      <w:r w:rsidR="00973670">
        <w:rPr>
          <w:color w:val="005DAC"/>
          <w:lang w:val="fr-CA"/>
        </w:rPr>
        <w:t xml:space="preserve">de consultation </w:t>
      </w:r>
      <w:r>
        <w:rPr>
          <w:color w:val="005DAC"/>
          <w:lang w:val="fr-CA"/>
        </w:rPr>
        <w:t>du produit</w:t>
      </w:r>
    </w:p>
    <w:p w14:paraId="077F5769" w14:textId="3DDB6322" w:rsidR="002C1E87" w:rsidRDefault="00973670" w:rsidP="008A1F6F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Cette page permettra de consulter les informations d’un produit en particulier. </w:t>
      </w:r>
      <w:r w:rsidR="00FA5DEC">
        <w:rPr>
          <w:rFonts w:ascii="Century Gothic" w:hAnsi="Century Gothic"/>
          <w:sz w:val="22"/>
          <w:szCs w:val="24"/>
        </w:rPr>
        <w:t>Elle devra être située à « /produits/{id_produit} », où id_produit correspond à l’identifiant du produit dans la base de données. Il s’agira donc d’une route dynamique.</w:t>
      </w:r>
    </w:p>
    <w:p w14:paraId="70B335F2" w14:textId="4DA37C8F" w:rsidR="00FA5DEC" w:rsidRDefault="00FA5DEC" w:rsidP="008A1F6F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L’objectif de la page est de récupérer toutes les données du produit dans la base de données et de les afficher.</w:t>
      </w:r>
    </w:p>
    <w:p w14:paraId="13EE5B6F" w14:textId="0100CB96" w:rsidR="00FA5DEC" w:rsidRDefault="00FA5DEC" w:rsidP="008A1F6F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Un bouton devra permettre de rediriger vers la page de modification du produit et un autre devra permettre de revenir à la liste des produits.</w:t>
      </w:r>
    </w:p>
    <w:p w14:paraId="7B284389" w14:textId="213FF37A" w:rsidR="00FA5DEC" w:rsidRDefault="00FA5DEC" w:rsidP="008A1F6F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Vous devez également gérer le cas où le produit n’existe pas.</w:t>
      </w:r>
    </w:p>
    <w:p w14:paraId="5BD1A174" w14:textId="77777777" w:rsidR="00083B67" w:rsidRDefault="00083B67" w:rsidP="007B35C5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</w:p>
    <w:p w14:paraId="364C38CA" w14:textId="04929E8B" w:rsidR="00083B67" w:rsidRPr="00995DD4" w:rsidRDefault="00FA5DEC" w:rsidP="00083B67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Page de modification du produit</w:t>
      </w:r>
    </w:p>
    <w:p w14:paraId="70651598" w14:textId="68E6C469" w:rsidR="00C4144C" w:rsidRDefault="00FA5DEC" w:rsidP="008A1F6F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Cette page permettra de modifier les informations d’un produit en particulier. Elle devra être située à « /produits/{id_produit}/edit</w:t>
      </w:r>
      <w:r w:rsidR="00E05E6A">
        <w:rPr>
          <w:rFonts w:ascii="Century Gothic" w:hAnsi="Century Gothic"/>
          <w:sz w:val="22"/>
          <w:szCs w:val="24"/>
        </w:rPr>
        <w:t>ion</w:t>
      </w:r>
      <w:r>
        <w:rPr>
          <w:rFonts w:ascii="Century Gothic" w:hAnsi="Century Gothic"/>
          <w:sz w:val="22"/>
          <w:szCs w:val="24"/>
        </w:rPr>
        <w:t> », où id_produit correspond à l’</w:t>
      </w:r>
      <w:r w:rsidR="00E05E6A">
        <w:rPr>
          <w:rFonts w:ascii="Century Gothic" w:hAnsi="Century Gothic"/>
          <w:sz w:val="22"/>
          <w:szCs w:val="24"/>
        </w:rPr>
        <w:t>identifiant</w:t>
      </w:r>
      <w:r>
        <w:rPr>
          <w:rFonts w:ascii="Century Gothic" w:hAnsi="Century Gothic"/>
          <w:sz w:val="22"/>
          <w:szCs w:val="24"/>
        </w:rPr>
        <w:t xml:space="preserve"> du produit dans la base de données. Il s’agira donc d’une route dynamique.</w:t>
      </w:r>
    </w:p>
    <w:p w14:paraId="558AFBA3" w14:textId="5E5E58C2" w:rsidR="00E05E6A" w:rsidRDefault="00FA5DEC" w:rsidP="008A1F6F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L’objectif de la page est de récupérer</w:t>
      </w:r>
      <w:r w:rsidR="00E05E6A">
        <w:rPr>
          <w:rFonts w:ascii="Century Gothic" w:hAnsi="Century Gothic"/>
          <w:sz w:val="22"/>
          <w:szCs w:val="24"/>
        </w:rPr>
        <w:t xml:space="preserve"> l’information du produit dans la base de données et de l’insérer dans un formulaire permettant à l’utilisateur de modifier le produit.</w:t>
      </w:r>
    </w:p>
    <w:p w14:paraId="4F79CEAF" w14:textId="0F88630B" w:rsidR="008262C1" w:rsidRPr="00D971F9" w:rsidRDefault="00E05E6A" w:rsidP="00D971F9">
      <w:pPr>
        <w:pStyle w:val="NormalWeb"/>
        <w:spacing w:before="240"/>
        <w:jc w:val="left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Comme pour la page d’ajout de produit, faites une validation minimale avant de modifier le produit dans la base de données.</w:t>
      </w:r>
      <w:bookmarkStart w:id="0" w:name="_GoBack"/>
      <w:bookmarkEnd w:id="0"/>
    </w:p>
    <w:sectPr w:rsidR="008262C1" w:rsidRPr="00D971F9" w:rsidSect="0002064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30889" w14:textId="77777777" w:rsidR="00D33BED" w:rsidRDefault="00D33BED">
      <w:r>
        <w:separator/>
      </w:r>
    </w:p>
  </w:endnote>
  <w:endnote w:type="continuationSeparator" w:id="0">
    <w:p w14:paraId="1F997D3D" w14:textId="77777777" w:rsidR="00D33BED" w:rsidRDefault="00D3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D8A8A" w14:textId="77777777" w:rsidR="00500E2A" w:rsidRDefault="00500E2A" w:rsidP="00415913">
    <w:pPr>
      <w:pStyle w:val="Pieddepage"/>
      <w:tabs>
        <w:tab w:val="clear" w:pos="8640"/>
        <w:tab w:val="right" w:pos="10206"/>
      </w:tabs>
    </w:pPr>
    <w:r>
      <w:tab/>
    </w:r>
    <w:r>
      <w:tab/>
    </w:r>
    <w:r w:rsidR="00D33BED">
      <w:pict w14:anchorId="656299A2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2097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2097">
            <w:txbxContent>
              <w:p w14:paraId="63A5A973" w14:textId="19955858" w:rsidR="00500E2A" w:rsidRDefault="005B1869" w:rsidP="00A22EF5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AD7F4C" w:rsidRPr="00AD7F4C">
                  <w:rPr>
                    <w:noProof/>
                    <w:sz w:val="28"/>
                    <w:szCs w:val="28"/>
                  </w:rPr>
                  <w:t>2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4A489" w14:textId="77777777" w:rsidR="00500E2A" w:rsidRDefault="00500E2A" w:rsidP="008D5CB6">
    <w:pPr>
      <w:pStyle w:val="Pieddepage"/>
      <w:tabs>
        <w:tab w:val="clear" w:pos="8640"/>
        <w:tab w:val="right" w:pos="10065"/>
      </w:tabs>
    </w:pPr>
    <w:r>
      <w:tab/>
    </w:r>
    <w:r>
      <w:tab/>
    </w:r>
    <w:r w:rsidR="00D33BED">
      <w:pict w14:anchorId="5B0604C6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2096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2096">
            <w:txbxContent>
              <w:p w14:paraId="44B7D227" w14:textId="36445EA4" w:rsidR="00500E2A" w:rsidRDefault="005B1869" w:rsidP="00995DD4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AD7F4C" w:rsidRPr="00AD7F4C">
                  <w:rPr>
                    <w:noProof/>
                    <w:sz w:val="28"/>
                    <w:szCs w:val="28"/>
                  </w:rPr>
                  <w:t>1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994D6" w14:textId="77777777" w:rsidR="00D33BED" w:rsidRDefault="00D33BED">
      <w:r>
        <w:separator/>
      </w:r>
    </w:p>
  </w:footnote>
  <w:footnote w:type="continuationSeparator" w:id="0">
    <w:p w14:paraId="3067FD25" w14:textId="77777777" w:rsidR="00D33BED" w:rsidRDefault="00D33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0D1C1" w14:textId="77777777" w:rsidR="00500E2A" w:rsidRDefault="00D33BED" w:rsidP="002B752F">
    <w:pPr>
      <w:ind w:right="360"/>
    </w:pPr>
    <w:r>
      <w:rPr>
        <w:noProof/>
      </w:rPr>
      <w:pict w14:anchorId="73450E80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97.85pt;margin-top:78.8pt;width:230.2pt;height:18pt;z-index:4;mso-position-horizontal-relative:page;mso-position-vertical-relative:page" filled="f" stroked="f">
          <v:textbox style="mso-next-textbox:#_x0000_s2057">
            <w:txbxContent>
              <w:p w14:paraId="49790DC2" w14:textId="77777777" w:rsidR="00500E2A" w:rsidRDefault="00FD7049" w:rsidP="00194CDD">
                <w:pPr>
                  <w:tabs>
                    <w:tab w:val="left" w:pos="360"/>
                  </w:tabs>
                </w:pPr>
                <w:r>
                  <w:rPr>
                    <w:rStyle w:val="AllCapsChar"/>
                  </w:rPr>
                  <w:fldChar w:fldCharType="begin"/>
                </w:r>
                <w:r w:rsidR="00500E2A">
                  <w:rPr>
                    <w:rStyle w:val="AllCapsChar"/>
                  </w:rPr>
                  <w:instrText xml:space="preserve">PAGE  </w:instrText>
                </w:r>
                <w:r>
                  <w:rPr>
                    <w:rStyle w:val="AllCapsChar"/>
                  </w:rPr>
                  <w:fldChar w:fldCharType="separate"/>
                </w:r>
                <w:r w:rsidR="00500E2A">
                  <w:rPr>
                    <w:rStyle w:val="AllCapsChar"/>
                    <w:noProof/>
                  </w:rPr>
                  <w:t>2</w:t>
                </w:r>
                <w:r>
                  <w:rPr>
                    <w:rStyle w:val="AllCapsChar"/>
                  </w:rPr>
                  <w:fldChar w:fldCharType="end"/>
                </w:r>
                <w:r w:rsidR="00500E2A">
                  <w:rPr>
                    <w:rStyle w:val="Numrodepage"/>
                  </w:rPr>
                  <w:tab/>
                </w:r>
                <w:r w:rsidR="00500E2A">
                  <w:rPr>
                    <w:rStyle w:val="AllCapsChar"/>
                  </w:rPr>
                  <w:t>Titre de la théorie</w:t>
                </w:r>
              </w:p>
              <w:p w14:paraId="4411A072" w14:textId="77777777" w:rsidR="00500E2A" w:rsidRPr="00194CDD" w:rsidRDefault="00500E2A" w:rsidP="00194CDD"/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2B0F6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style="position:absolute;margin-left:376pt;margin-top:-11.1pt;width:49.6pt;height:49.6pt;z-index:7">
          <v:imagedata r:id="rId1" o:title="donnes"/>
        </v:shape>
      </w:pict>
    </w:r>
    <w:r>
      <w:rPr>
        <w:noProof/>
        <w:lang w:val="fr-CA" w:eastAsia="fr-CA"/>
      </w:rPr>
      <w:pict w14:anchorId="63308013">
        <v:shape id="_x0000_s2093" type="#_x0000_t75" style="position:absolute;margin-left:320pt;margin-top:-11.1pt;width:49.6pt;height:49.6pt;z-index:8">
          <v:imagedata r:id="rId2" o:title="mep"/>
        </v:shape>
      </w:pict>
    </w:r>
    <w:r>
      <w:rPr>
        <w:noProof/>
        <w:lang w:val="fr-CA" w:eastAsia="fr-CA"/>
      </w:rPr>
      <w:pict w14:anchorId="73EBD40C">
        <v:shape id="_x0000_s2095" type="#_x0000_t75" style="position:absolute;margin-left:264pt;margin-top:-11.1pt;width:49.6pt;height:49.6pt;z-index:10">
          <v:imagedata r:id="rId3" o:title="envi_info"/>
        </v:shape>
      </w:pict>
    </w:r>
    <w:r>
      <w:rPr>
        <w:noProof/>
        <w:lang w:val="fr-CA" w:eastAsia="fr-CA"/>
      </w:rPr>
      <w:pict w14:anchorId="6A503A79">
        <v:shape id="_x0000_s2094" type="#_x0000_t75" style="position:absolute;margin-left:212pt;margin-top:-11.1pt;width:49.6pt;height:49.6pt;z-index:9">
          <v:imagedata r:id="rId4" o:title="outils"/>
        </v:shape>
      </w:pict>
    </w:r>
    <w:r>
      <w:rPr>
        <w:noProof/>
      </w:rPr>
      <w:pict w14:anchorId="0B949938">
        <v:rect id="_x0000_s2052" style="position:absolute;margin-left:4pt;margin-top:.1pt;width:6in;height:28.8pt;z-index:3" fillcolor="#e89b00" stroked="f">
          <v:fill color2="fill lighten(0)" rotate="t" angle="-90" method="linear sigma" type="gradien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400B9" w14:textId="77777777" w:rsidR="00500E2A" w:rsidRDefault="00D33BED" w:rsidP="002509B2">
    <w:pPr>
      <w:ind w:right="360" w:firstLine="360"/>
    </w:pPr>
    <w:r>
      <w:rPr>
        <w:noProof/>
        <w:lang w:val="fr-CA" w:eastAsia="fr-CA"/>
      </w:rPr>
      <w:pict w14:anchorId="78EA3432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left:0;text-align:left;margin-left:53pt;margin-top:36pt;width:304.85pt;height:27pt;z-index:6;mso-position-horizontal-relative:page;mso-position-vertical-relative:page" filled="f" stroked="f">
          <v:textbox style="mso-next-textbox:#_x0000_s2063">
            <w:txbxContent>
              <w:p w14:paraId="1F96D806" w14:textId="2D9E2192" w:rsidR="00500E2A" w:rsidRPr="00B509F1" w:rsidRDefault="00C23B1F" w:rsidP="00C51959">
                <w:pPr>
                  <w:tabs>
                    <w:tab w:val="left" w:pos="360"/>
                  </w:tabs>
                  <w:rPr>
                    <w:color w:val="005DAC"/>
                    <w:sz w:val="24"/>
                    <w:lang w:val="en-CA"/>
                  </w:rPr>
                </w:pPr>
                <w:r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Laboratoire #</w:t>
                </w:r>
                <w:r w:rsidR="00CE7E8C"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1DCA2174">
        <v:rect id="_x0000_s2062" style="position:absolute;left:0;text-align:left;margin-left:-4pt;margin-top:-2.1pt;width:509.5pt;height:29.65pt;z-index:5" fillcolor="#005dac" strokecolor="#005dac" strokeweight=".25pt">
          <v:fill color2="fill lighten(0)" recolor="t" rotate="t" angle="-90" method="linear sigma" type="gradient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7B48C" w14:textId="77777777" w:rsidR="00500E2A" w:rsidRDefault="00500E2A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FEB"/>
    <w:multiLevelType w:val="hybridMultilevel"/>
    <w:tmpl w:val="D89677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653"/>
    <w:multiLevelType w:val="hybridMultilevel"/>
    <w:tmpl w:val="AF80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35E7"/>
    <w:multiLevelType w:val="hybridMultilevel"/>
    <w:tmpl w:val="422CE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1681B"/>
    <w:multiLevelType w:val="hybridMultilevel"/>
    <w:tmpl w:val="B1826E22"/>
    <w:lvl w:ilvl="0" w:tplc="A00A0D38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864A7"/>
    <w:multiLevelType w:val="hybridMultilevel"/>
    <w:tmpl w:val="2A008C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24D87"/>
    <w:multiLevelType w:val="hybridMultilevel"/>
    <w:tmpl w:val="DAD6E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98">
      <o:colormru v:ext="edit" colors="#0097dc,#005dac"/>
    </o:shapedefaults>
    <o:shapelayout v:ext="edit">
      <o:idmap v:ext="edit" data="2"/>
      <o:rules v:ext="edit">
        <o:r id="V:Rule1" type="callout" idref="#_x0000_s2096"/>
        <o:r id="V:Rule2" type="callout" idref="#_x0000_s2097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06B"/>
    <w:rsid w:val="000004E8"/>
    <w:rsid w:val="00011E6A"/>
    <w:rsid w:val="00013B39"/>
    <w:rsid w:val="0002064F"/>
    <w:rsid w:val="00021ACB"/>
    <w:rsid w:val="0003447A"/>
    <w:rsid w:val="00040B40"/>
    <w:rsid w:val="00045143"/>
    <w:rsid w:val="0005013F"/>
    <w:rsid w:val="00051C99"/>
    <w:rsid w:val="00056B0B"/>
    <w:rsid w:val="00057729"/>
    <w:rsid w:val="000603C0"/>
    <w:rsid w:val="00060B5E"/>
    <w:rsid w:val="00062C0D"/>
    <w:rsid w:val="00062D54"/>
    <w:rsid w:val="00065EFF"/>
    <w:rsid w:val="0006609B"/>
    <w:rsid w:val="0006618B"/>
    <w:rsid w:val="00083774"/>
    <w:rsid w:val="00083B67"/>
    <w:rsid w:val="0009015C"/>
    <w:rsid w:val="00092A9C"/>
    <w:rsid w:val="0009537F"/>
    <w:rsid w:val="000961EB"/>
    <w:rsid w:val="000966E4"/>
    <w:rsid w:val="00096DEF"/>
    <w:rsid w:val="000A1D2F"/>
    <w:rsid w:val="000A3F8E"/>
    <w:rsid w:val="000A49E5"/>
    <w:rsid w:val="000A5C4A"/>
    <w:rsid w:val="000A6259"/>
    <w:rsid w:val="000A6A91"/>
    <w:rsid w:val="000A7730"/>
    <w:rsid w:val="000B2761"/>
    <w:rsid w:val="000B5B64"/>
    <w:rsid w:val="000B677E"/>
    <w:rsid w:val="000B7E43"/>
    <w:rsid w:val="000B7F1A"/>
    <w:rsid w:val="000C20BB"/>
    <w:rsid w:val="000C2F04"/>
    <w:rsid w:val="000D228F"/>
    <w:rsid w:val="000E0A15"/>
    <w:rsid w:val="000E1DF5"/>
    <w:rsid w:val="000E2B22"/>
    <w:rsid w:val="000E3543"/>
    <w:rsid w:val="000E47E3"/>
    <w:rsid w:val="000F0D8E"/>
    <w:rsid w:val="000F1AAC"/>
    <w:rsid w:val="000F6592"/>
    <w:rsid w:val="00110B5D"/>
    <w:rsid w:val="001114AC"/>
    <w:rsid w:val="001159DF"/>
    <w:rsid w:val="00120308"/>
    <w:rsid w:val="00120653"/>
    <w:rsid w:val="00123E6E"/>
    <w:rsid w:val="001264F8"/>
    <w:rsid w:val="00126CDB"/>
    <w:rsid w:val="0013191E"/>
    <w:rsid w:val="00137423"/>
    <w:rsid w:val="00141725"/>
    <w:rsid w:val="001420ED"/>
    <w:rsid w:val="0014492E"/>
    <w:rsid w:val="00153FF5"/>
    <w:rsid w:val="001650FE"/>
    <w:rsid w:val="00171AFF"/>
    <w:rsid w:val="00171E84"/>
    <w:rsid w:val="001827FE"/>
    <w:rsid w:val="00192BBE"/>
    <w:rsid w:val="001932B1"/>
    <w:rsid w:val="00194CDD"/>
    <w:rsid w:val="00195385"/>
    <w:rsid w:val="00195B51"/>
    <w:rsid w:val="001A0031"/>
    <w:rsid w:val="001A0421"/>
    <w:rsid w:val="001A6742"/>
    <w:rsid w:val="001B1138"/>
    <w:rsid w:val="001B2C82"/>
    <w:rsid w:val="001B5448"/>
    <w:rsid w:val="001B7885"/>
    <w:rsid w:val="001C0779"/>
    <w:rsid w:val="001C2A04"/>
    <w:rsid w:val="001C46BE"/>
    <w:rsid w:val="001D181E"/>
    <w:rsid w:val="001D5116"/>
    <w:rsid w:val="001E4DD0"/>
    <w:rsid w:val="001E7827"/>
    <w:rsid w:val="001E79FD"/>
    <w:rsid w:val="001E7A17"/>
    <w:rsid w:val="001F05EF"/>
    <w:rsid w:val="001F3010"/>
    <w:rsid w:val="001F34C0"/>
    <w:rsid w:val="001F47D3"/>
    <w:rsid w:val="001F48C3"/>
    <w:rsid w:val="001F4CA3"/>
    <w:rsid w:val="00203100"/>
    <w:rsid w:val="00203DC1"/>
    <w:rsid w:val="00207DB8"/>
    <w:rsid w:val="00212A4C"/>
    <w:rsid w:val="00215C35"/>
    <w:rsid w:val="00221276"/>
    <w:rsid w:val="00222471"/>
    <w:rsid w:val="002271BE"/>
    <w:rsid w:val="00230E4D"/>
    <w:rsid w:val="00232C49"/>
    <w:rsid w:val="002446E0"/>
    <w:rsid w:val="00246243"/>
    <w:rsid w:val="002509B2"/>
    <w:rsid w:val="0026178F"/>
    <w:rsid w:val="002635E2"/>
    <w:rsid w:val="00263BF7"/>
    <w:rsid w:val="00264C0D"/>
    <w:rsid w:val="00266EF1"/>
    <w:rsid w:val="00267FF4"/>
    <w:rsid w:val="0027023E"/>
    <w:rsid w:val="00277E58"/>
    <w:rsid w:val="002822AC"/>
    <w:rsid w:val="00287EE3"/>
    <w:rsid w:val="00293616"/>
    <w:rsid w:val="002A05B8"/>
    <w:rsid w:val="002A56C1"/>
    <w:rsid w:val="002A6992"/>
    <w:rsid w:val="002A73E2"/>
    <w:rsid w:val="002B752F"/>
    <w:rsid w:val="002C1E87"/>
    <w:rsid w:val="002C4B85"/>
    <w:rsid w:val="002C4BC6"/>
    <w:rsid w:val="002C53C8"/>
    <w:rsid w:val="002D1A0B"/>
    <w:rsid w:val="002D6807"/>
    <w:rsid w:val="002E35B5"/>
    <w:rsid w:val="002E7140"/>
    <w:rsid w:val="002F0272"/>
    <w:rsid w:val="002F1768"/>
    <w:rsid w:val="002F7AE6"/>
    <w:rsid w:val="00306EB6"/>
    <w:rsid w:val="003122C5"/>
    <w:rsid w:val="0031266E"/>
    <w:rsid w:val="0031369C"/>
    <w:rsid w:val="00316F2E"/>
    <w:rsid w:val="003308D8"/>
    <w:rsid w:val="00330910"/>
    <w:rsid w:val="00330C03"/>
    <w:rsid w:val="00331AE9"/>
    <w:rsid w:val="00343F7C"/>
    <w:rsid w:val="00346BE0"/>
    <w:rsid w:val="003477E7"/>
    <w:rsid w:val="00347FD4"/>
    <w:rsid w:val="00373060"/>
    <w:rsid w:val="0038306A"/>
    <w:rsid w:val="00387AC1"/>
    <w:rsid w:val="00393C99"/>
    <w:rsid w:val="003959F2"/>
    <w:rsid w:val="00395FEA"/>
    <w:rsid w:val="00397196"/>
    <w:rsid w:val="003973C6"/>
    <w:rsid w:val="003A05DA"/>
    <w:rsid w:val="003A2563"/>
    <w:rsid w:val="003A2B7A"/>
    <w:rsid w:val="003A2B8E"/>
    <w:rsid w:val="003A2E0C"/>
    <w:rsid w:val="003A3F14"/>
    <w:rsid w:val="003B29BE"/>
    <w:rsid w:val="003B3824"/>
    <w:rsid w:val="003C172B"/>
    <w:rsid w:val="003C5FEE"/>
    <w:rsid w:val="003C6264"/>
    <w:rsid w:val="003D42BE"/>
    <w:rsid w:val="003D5BD2"/>
    <w:rsid w:val="003E71F2"/>
    <w:rsid w:val="003F0D90"/>
    <w:rsid w:val="003F3B3D"/>
    <w:rsid w:val="003F42A0"/>
    <w:rsid w:val="00402505"/>
    <w:rsid w:val="00415913"/>
    <w:rsid w:val="00427373"/>
    <w:rsid w:val="004355B1"/>
    <w:rsid w:val="0043780D"/>
    <w:rsid w:val="00443639"/>
    <w:rsid w:val="00455469"/>
    <w:rsid w:val="004558E3"/>
    <w:rsid w:val="00462A64"/>
    <w:rsid w:val="00466A9D"/>
    <w:rsid w:val="004714D6"/>
    <w:rsid w:val="0047480A"/>
    <w:rsid w:val="0047634B"/>
    <w:rsid w:val="00483828"/>
    <w:rsid w:val="004847BB"/>
    <w:rsid w:val="004873A0"/>
    <w:rsid w:val="004A0C9A"/>
    <w:rsid w:val="004A1C52"/>
    <w:rsid w:val="004B0C31"/>
    <w:rsid w:val="004B15C2"/>
    <w:rsid w:val="004B1CA1"/>
    <w:rsid w:val="004B7035"/>
    <w:rsid w:val="004D0A78"/>
    <w:rsid w:val="004D1732"/>
    <w:rsid w:val="004D1852"/>
    <w:rsid w:val="004D7A97"/>
    <w:rsid w:val="004D7BDC"/>
    <w:rsid w:val="004E0206"/>
    <w:rsid w:val="004E6F8A"/>
    <w:rsid w:val="004F1E0E"/>
    <w:rsid w:val="004F341F"/>
    <w:rsid w:val="004F3F34"/>
    <w:rsid w:val="004F4D2D"/>
    <w:rsid w:val="004F5D2E"/>
    <w:rsid w:val="00500E2A"/>
    <w:rsid w:val="005071D6"/>
    <w:rsid w:val="005231AC"/>
    <w:rsid w:val="005238B2"/>
    <w:rsid w:val="005240F5"/>
    <w:rsid w:val="0052605A"/>
    <w:rsid w:val="00527212"/>
    <w:rsid w:val="00531DB1"/>
    <w:rsid w:val="005327BF"/>
    <w:rsid w:val="005329BD"/>
    <w:rsid w:val="00532F2F"/>
    <w:rsid w:val="00536B8C"/>
    <w:rsid w:val="00537EC6"/>
    <w:rsid w:val="00542939"/>
    <w:rsid w:val="0054622D"/>
    <w:rsid w:val="00552A71"/>
    <w:rsid w:val="00552F97"/>
    <w:rsid w:val="00553185"/>
    <w:rsid w:val="00553B6C"/>
    <w:rsid w:val="005541A5"/>
    <w:rsid w:val="005563BE"/>
    <w:rsid w:val="0055725C"/>
    <w:rsid w:val="00565537"/>
    <w:rsid w:val="0057095A"/>
    <w:rsid w:val="00583D3D"/>
    <w:rsid w:val="0058674E"/>
    <w:rsid w:val="00587768"/>
    <w:rsid w:val="00587F91"/>
    <w:rsid w:val="00593FFF"/>
    <w:rsid w:val="00595016"/>
    <w:rsid w:val="0059606B"/>
    <w:rsid w:val="005A6965"/>
    <w:rsid w:val="005B1869"/>
    <w:rsid w:val="005B60B6"/>
    <w:rsid w:val="005C63A4"/>
    <w:rsid w:val="005C6B4D"/>
    <w:rsid w:val="005C6C48"/>
    <w:rsid w:val="005D6799"/>
    <w:rsid w:val="005E2A48"/>
    <w:rsid w:val="005E6682"/>
    <w:rsid w:val="005E6743"/>
    <w:rsid w:val="005F0B56"/>
    <w:rsid w:val="005F7080"/>
    <w:rsid w:val="00605E32"/>
    <w:rsid w:val="006061B1"/>
    <w:rsid w:val="00607806"/>
    <w:rsid w:val="0061170F"/>
    <w:rsid w:val="00614B37"/>
    <w:rsid w:val="00621D22"/>
    <w:rsid w:val="00622F2B"/>
    <w:rsid w:val="006249B4"/>
    <w:rsid w:val="006322CE"/>
    <w:rsid w:val="00637B1C"/>
    <w:rsid w:val="00643252"/>
    <w:rsid w:val="00653BA9"/>
    <w:rsid w:val="0065784B"/>
    <w:rsid w:val="0066684E"/>
    <w:rsid w:val="00667B70"/>
    <w:rsid w:val="006766AF"/>
    <w:rsid w:val="00680640"/>
    <w:rsid w:val="00683F83"/>
    <w:rsid w:val="00690917"/>
    <w:rsid w:val="006920BD"/>
    <w:rsid w:val="0069382E"/>
    <w:rsid w:val="00694508"/>
    <w:rsid w:val="00695718"/>
    <w:rsid w:val="00696045"/>
    <w:rsid w:val="006A3B26"/>
    <w:rsid w:val="006A66C8"/>
    <w:rsid w:val="006B0E5B"/>
    <w:rsid w:val="006B50D1"/>
    <w:rsid w:val="006C49F9"/>
    <w:rsid w:val="006C6112"/>
    <w:rsid w:val="006D0E0A"/>
    <w:rsid w:val="006D39B8"/>
    <w:rsid w:val="006D5C13"/>
    <w:rsid w:val="006E1D90"/>
    <w:rsid w:val="006E33BF"/>
    <w:rsid w:val="006E4D24"/>
    <w:rsid w:val="006E608E"/>
    <w:rsid w:val="006F0B94"/>
    <w:rsid w:val="006F12F6"/>
    <w:rsid w:val="006F572F"/>
    <w:rsid w:val="0070198C"/>
    <w:rsid w:val="007045C5"/>
    <w:rsid w:val="007128DB"/>
    <w:rsid w:val="0071348B"/>
    <w:rsid w:val="00713A62"/>
    <w:rsid w:val="00715FD5"/>
    <w:rsid w:val="007174B0"/>
    <w:rsid w:val="0072209A"/>
    <w:rsid w:val="0072530C"/>
    <w:rsid w:val="00726C5C"/>
    <w:rsid w:val="007360E4"/>
    <w:rsid w:val="00743C96"/>
    <w:rsid w:val="00744338"/>
    <w:rsid w:val="00744F95"/>
    <w:rsid w:val="007470CE"/>
    <w:rsid w:val="007551D4"/>
    <w:rsid w:val="00757B9F"/>
    <w:rsid w:val="00760589"/>
    <w:rsid w:val="00762950"/>
    <w:rsid w:val="0076654E"/>
    <w:rsid w:val="00772DFA"/>
    <w:rsid w:val="0077490C"/>
    <w:rsid w:val="00774DA7"/>
    <w:rsid w:val="00775E7C"/>
    <w:rsid w:val="00780885"/>
    <w:rsid w:val="0078320F"/>
    <w:rsid w:val="00787AD6"/>
    <w:rsid w:val="00787F34"/>
    <w:rsid w:val="00791007"/>
    <w:rsid w:val="00793193"/>
    <w:rsid w:val="00794C23"/>
    <w:rsid w:val="00796434"/>
    <w:rsid w:val="007977A4"/>
    <w:rsid w:val="007A2C3B"/>
    <w:rsid w:val="007A71E0"/>
    <w:rsid w:val="007A7214"/>
    <w:rsid w:val="007B25FC"/>
    <w:rsid w:val="007B35C5"/>
    <w:rsid w:val="007B3B99"/>
    <w:rsid w:val="007B3D7A"/>
    <w:rsid w:val="007B610F"/>
    <w:rsid w:val="007B61CC"/>
    <w:rsid w:val="007B736B"/>
    <w:rsid w:val="007C1206"/>
    <w:rsid w:val="007C1A0E"/>
    <w:rsid w:val="007C6198"/>
    <w:rsid w:val="007D223C"/>
    <w:rsid w:val="007D3C41"/>
    <w:rsid w:val="007D44DC"/>
    <w:rsid w:val="007E5DB7"/>
    <w:rsid w:val="007F64C4"/>
    <w:rsid w:val="007F779C"/>
    <w:rsid w:val="00802872"/>
    <w:rsid w:val="008179A9"/>
    <w:rsid w:val="008255CB"/>
    <w:rsid w:val="00825D59"/>
    <w:rsid w:val="008262C1"/>
    <w:rsid w:val="00831CDE"/>
    <w:rsid w:val="0083275B"/>
    <w:rsid w:val="0084241E"/>
    <w:rsid w:val="0084322A"/>
    <w:rsid w:val="00843D54"/>
    <w:rsid w:val="00845A3E"/>
    <w:rsid w:val="0085187A"/>
    <w:rsid w:val="008538BA"/>
    <w:rsid w:val="008541E2"/>
    <w:rsid w:val="0085649A"/>
    <w:rsid w:val="0086275C"/>
    <w:rsid w:val="00864B97"/>
    <w:rsid w:val="00864CFA"/>
    <w:rsid w:val="00865CA2"/>
    <w:rsid w:val="00874E49"/>
    <w:rsid w:val="008807DD"/>
    <w:rsid w:val="00883E10"/>
    <w:rsid w:val="00887B01"/>
    <w:rsid w:val="00895095"/>
    <w:rsid w:val="00895FDD"/>
    <w:rsid w:val="008A1F6F"/>
    <w:rsid w:val="008A50E4"/>
    <w:rsid w:val="008B1459"/>
    <w:rsid w:val="008B1931"/>
    <w:rsid w:val="008B486B"/>
    <w:rsid w:val="008B6EEE"/>
    <w:rsid w:val="008C13BE"/>
    <w:rsid w:val="008D5639"/>
    <w:rsid w:val="008D5CB6"/>
    <w:rsid w:val="008D6FCB"/>
    <w:rsid w:val="008E0FD5"/>
    <w:rsid w:val="008E1B37"/>
    <w:rsid w:val="008E7DF1"/>
    <w:rsid w:val="008F133F"/>
    <w:rsid w:val="008F4E3B"/>
    <w:rsid w:val="00901464"/>
    <w:rsid w:val="0090320E"/>
    <w:rsid w:val="00906807"/>
    <w:rsid w:val="0091280E"/>
    <w:rsid w:val="009130E7"/>
    <w:rsid w:val="009137D4"/>
    <w:rsid w:val="00915488"/>
    <w:rsid w:val="009179C4"/>
    <w:rsid w:val="009214C4"/>
    <w:rsid w:val="00921606"/>
    <w:rsid w:val="00922C3D"/>
    <w:rsid w:val="0092482D"/>
    <w:rsid w:val="00924CA5"/>
    <w:rsid w:val="00926072"/>
    <w:rsid w:val="009359D9"/>
    <w:rsid w:val="009367DE"/>
    <w:rsid w:val="00940B82"/>
    <w:rsid w:val="00944411"/>
    <w:rsid w:val="00955A9B"/>
    <w:rsid w:val="00965828"/>
    <w:rsid w:val="009658B5"/>
    <w:rsid w:val="00965AAC"/>
    <w:rsid w:val="009707BE"/>
    <w:rsid w:val="00970852"/>
    <w:rsid w:val="00973670"/>
    <w:rsid w:val="009752AB"/>
    <w:rsid w:val="00975D60"/>
    <w:rsid w:val="009763EB"/>
    <w:rsid w:val="00980A7C"/>
    <w:rsid w:val="009844B4"/>
    <w:rsid w:val="00993303"/>
    <w:rsid w:val="00993976"/>
    <w:rsid w:val="0099470E"/>
    <w:rsid w:val="00995DD4"/>
    <w:rsid w:val="009969A3"/>
    <w:rsid w:val="009A037D"/>
    <w:rsid w:val="009A26CF"/>
    <w:rsid w:val="009A4898"/>
    <w:rsid w:val="009A5ADD"/>
    <w:rsid w:val="009B0E58"/>
    <w:rsid w:val="009B27D7"/>
    <w:rsid w:val="009C4626"/>
    <w:rsid w:val="009C566B"/>
    <w:rsid w:val="009D69C4"/>
    <w:rsid w:val="009D6E6A"/>
    <w:rsid w:val="009D7C70"/>
    <w:rsid w:val="009E01DD"/>
    <w:rsid w:val="009E0FB0"/>
    <w:rsid w:val="009E1891"/>
    <w:rsid w:val="009E4086"/>
    <w:rsid w:val="009F0E2A"/>
    <w:rsid w:val="00A02418"/>
    <w:rsid w:val="00A16D51"/>
    <w:rsid w:val="00A22EF5"/>
    <w:rsid w:val="00A303EC"/>
    <w:rsid w:val="00A31AC3"/>
    <w:rsid w:val="00A41E73"/>
    <w:rsid w:val="00A449AE"/>
    <w:rsid w:val="00A50CB5"/>
    <w:rsid w:val="00A5467A"/>
    <w:rsid w:val="00A5765D"/>
    <w:rsid w:val="00A604CB"/>
    <w:rsid w:val="00A62324"/>
    <w:rsid w:val="00A632A9"/>
    <w:rsid w:val="00A636D6"/>
    <w:rsid w:val="00A71E22"/>
    <w:rsid w:val="00A7331C"/>
    <w:rsid w:val="00A742B0"/>
    <w:rsid w:val="00A76F5E"/>
    <w:rsid w:val="00A835D7"/>
    <w:rsid w:val="00A841A7"/>
    <w:rsid w:val="00A87D7D"/>
    <w:rsid w:val="00A90A49"/>
    <w:rsid w:val="00A95585"/>
    <w:rsid w:val="00A95A42"/>
    <w:rsid w:val="00A96125"/>
    <w:rsid w:val="00AA0517"/>
    <w:rsid w:val="00AA06AE"/>
    <w:rsid w:val="00AA22E0"/>
    <w:rsid w:val="00AA66E2"/>
    <w:rsid w:val="00AB068E"/>
    <w:rsid w:val="00AB2046"/>
    <w:rsid w:val="00AC0A3E"/>
    <w:rsid w:val="00AC29B7"/>
    <w:rsid w:val="00AC3FEE"/>
    <w:rsid w:val="00AC4CC5"/>
    <w:rsid w:val="00AD7F4C"/>
    <w:rsid w:val="00B047CF"/>
    <w:rsid w:val="00B071DE"/>
    <w:rsid w:val="00B10F32"/>
    <w:rsid w:val="00B2116E"/>
    <w:rsid w:val="00B32362"/>
    <w:rsid w:val="00B3414E"/>
    <w:rsid w:val="00B358D1"/>
    <w:rsid w:val="00B41354"/>
    <w:rsid w:val="00B47196"/>
    <w:rsid w:val="00B509F1"/>
    <w:rsid w:val="00B54409"/>
    <w:rsid w:val="00B570D8"/>
    <w:rsid w:val="00B61D6C"/>
    <w:rsid w:val="00B62368"/>
    <w:rsid w:val="00B67896"/>
    <w:rsid w:val="00B7641E"/>
    <w:rsid w:val="00B83FFB"/>
    <w:rsid w:val="00B86E2E"/>
    <w:rsid w:val="00B94603"/>
    <w:rsid w:val="00B95173"/>
    <w:rsid w:val="00BA51CF"/>
    <w:rsid w:val="00BA6413"/>
    <w:rsid w:val="00BB07CF"/>
    <w:rsid w:val="00BB146A"/>
    <w:rsid w:val="00BB29D4"/>
    <w:rsid w:val="00BB4AC1"/>
    <w:rsid w:val="00BC2A3E"/>
    <w:rsid w:val="00BC517B"/>
    <w:rsid w:val="00BC5454"/>
    <w:rsid w:val="00BC6EE7"/>
    <w:rsid w:val="00BD0F79"/>
    <w:rsid w:val="00BD153F"/>
    <w:rsid w:val="00BF44B0"/>
    <w:rsid w:val="00C05E1A"/>
    <w:rsid w:val="00C12DC3"/>
    <w:rsid w:val="00C14DDF"/>
    <w:rsid w:val="00C159D2"/>
    <w:rsid w:val="00C16FA3"/>
    <w:rsid w:val="00C2296F"/>
    <w:rsid w:val="00C23B1F"/>
    <w:rsid w:val="00C24DA9"/>
    <w:rsid w:val="00C267EF"/>
    <w:rsid w:val="00C27026"/>
    <w:rsid w:val="00C30EC7"/>
    <w:rsid w:val="00C360D5"/>
    <w:rsid w:val="00C3737C"/>
    <w:rsid w:val="00C37464"/>
    <w:rsid w:val="00C4144C"/>
    <w:rsid w:val="00C438EB"/>
    <w:rsid w:val="00C46A25"/>
    <w:rsid w:val="00C50832"/>
    <w:rsid w:val="00C51959"/>
    <w:rsid w:val="00C54AB3"/>
    <w:rsid w:val="00C57983"/>
    <w:rsid w:val="00C60326"/>
    <w:rsid w:val="00C66001"/>
    <w:rsid w:val="00C7790B"/>
    <w:rsid w:val="00C82223"/>
    <w:rsid w:val="00C859B2"/>
    <w:rsid w:val="00C876E7"/>
    <w:rsid w:val="00C92737"/>
    <w:rsid w:val="00C94CDA"/>
    <w:rsid w:val="00C9520B"/>
    <w:rsid w:val="00CA4B1D"/>
    <w:rsid w:val="00CA5962"/>
    <w:rsid w:val="00CA7746"/>
    <w:rsid w:val="00CC2832"/>
    <w:rsid w:val="00CC32A9"/>
    <w:rsid w:val="00CC3922"/>
    <w:rsid w:val="00CD1191"/>
    <w:rsid w:val="00CD2413"/>
    <w:rsid w:val="00CD58DA"/>
    <w:rsid w:val="00CD63F5"/>
    <w:rsid w:val="00CE7E8C"/>
    <w:rsid w:val="00CF45BA"/>
    <w:rsid w:val="00CF66E1"/>
    <w:rsid w:val="00D021D8"/>
    <w:rsid w:val="00D055C3"/>
    <w:rsid w:val="00D06B8C"/>
    <w:rsid w:val="00D06CBB"/>
    <w:rsid w:val="00D07ABC"/>
    <w:rsid w:val="00D07FDC"/>
    <w:rsid w:val="00D1133F"/>
    <w:rsid w:val="00D14A1A"/>
    <w:rsid w:val="00D2199D"/>
    <w:rsid w:val="00D2205E"/>
    <w:rsid w:val="00D301FB"/>
    <w:rsid w:val="00D33BED"/>
    <w:rsid w:val="00D4606E"/>
    <w:rsid w:val="00D515CA"/>
    <w:rsid w:val="00D52448"/>
    <w:rsid w:val="00D77873"/>
    <w:rsid w:val="00D82DC9"/>
    <w:rsid w:val="00D84D9D"/>
    <w:rsid w:val="00D8695C"/>
    <w:rsid w:val="00D86EA7"/>
    <w:rsid w:val="00D87824"/>
    <w:rsid w:val="00D9132A"/>
    <w:rsid w:val="00D971F9"/>
    <w:rsid w:val="00D97479"/>
    <w:rsid w:val="00D9747C"/>
    <w:rsid w:val="00DA32D3"/>
    <w:rsid w:val="00DA3637"/>
    <w:rsid w:val="00DA4952"/>
    <w:rsid w:val="00DA5BBE"/>
    <w:rsid w:val="00DB5E11"/>
    <w:rsid w:val="00DC40F9"/>
    <w:rsid w:val="00DD3C1B"/>
    <w:rsid w:val="00DD4EEF"/>
    <w:rsid w:val="00DE6D33"/>
    <w:rsid w:val="00DF26A4"/>
    <w:rsid w:val="00DF2AC3"/>
    <w:rsid w:val="00DF36ED"/>
    <w:rsid w:val="00DF4D2F"/>
    <w:rsid w:val="00E05E6A"/>
    <w:rsid w:val="00E16010"/>
    <w:rsid w:val="00E16E6C"/>
    <w:rsid w:val="00E22204"/>
    <w:rsid w:val="00E22687"/>
    <w:rsid w:val="00E264EA"/>
    <w:rsid w:val="00E30F6A"/>
    <w:rsid w:val="00E32D23"/>
    <w:rsid w:val="00E3668B"/>
    <w:rsid w:val="00E37291"/>
    <w:rsid w:val="00E42B29"/>
    <w:rsid w:val="00E44814"/>
    <w:rsid w:val="00E5020F"/>
    <w:rsid w:val="00E53E29"/>
    <w:rsid w:val="00E556B1"/>
    <w:rsid w:val="00E56E3F"/>
    <w:rsid w:val="00E57717"/>
    <w:rsid w:val="00E6678B"/>
    <w:rsid w:val="00E674C7"/>
    <w:rsid w:val="00E732BC"/>
    <w:rsid w:val="00E75381"/>
    <w:rsid w:val="00E80B9A"/>
    <w:rsid w:val="00E81001"/>
    <w:rsid w:val="00E90DCC"/>
    <w:rsid w:val="00E914C3"/>
    <w:rsid w:val="00E94C0E"/>
    <w:rsid w:val="00E95758"/>
    <w:rsid w:val="00EA4D45"/>
    <w:rsid w:val="00EA4EA9"/>
    <w:rsid w:val="00EB1B29"/>
    <w:rsid w:val="00EB5A79"/>
    <w:rsid w:val="00EC067F"/>
    <w:rsid w:val="00EC072B"/>
    <w:rsid w:val="00EC08F5"/>
    <w:rsid w:val="00EC2396"/>
    <w:rsid w:val="00EC3C8A"/>
    <w:rsid w:val="00EC61B9"/>
    <w:rsid w:val="00ED1CC2"/>
    <w:rsid w:val="00ED39BC"/>
    <w:rsid w:val="00ED4BB2"/>
    <w:rsid w:val="00ED5B27"/>
    <w:rsid w:val="00ED6A86"/>
    <w:rsid w:val="00EE0B2C"/>
    <w:rsid w:val="00EE2E40"/>
    <w:rsid w:val="00EE3F48"/>
    <w:rsid w:val="00EE45E7"/>
    <w:rsid w:val="00EE72F9"/>
    <w:rsid w:val="00EE73CF"/>
    <w:rsid w:val="00EE7BAA"/>
    <w:rsid w:val="00EF05E1"/>
    <w:rsid w:val="00EF2E80"/>
    <w:rsid w:val="00EF3619"/>
    <w:rsid w:val="00F002C4"/>
    <w:rsid w:val="00F04E77"/>
    <w:rsid w:val="00F062E4"/>
    <w:rsid w:val="00F20BFF"/>
    <w:rsid w:val="00F21C3F"/>
    <w:rsid w:val="00F2609F"/>
    <w:rsid w:val="00F31E32"/>
    <w:rsid w:val="00F33BDE"/>
    <w:rsid w:val="00F35E54"/>
    <w:rsid w:val="00F4531E"/>
    <w:rsid w:val="00F5755F"/>
    <w:rsid w:val="00F6078B"/>
    <w:rsid w:val="00F641C9"/>
    <w:rsid w:val="00F64CE2"/>
    <w:rsid w:val="00F71DF8"/>
    <w:rsid w:val="00F7656E"/>
    <w:rsid w:val="00F85602"/>
    <w:rsid w:val="00F85C99"/>
    <w:rsid w:val="00F85DD5"/>
    <w:rsid w:val="00F9113B"/>
    <w:rsid w:val="00FA149B"/>
    <w:rsid w:val="00FA4423"/>
    <w:rsid w:val="00FA5DEC"/>
    <w:rsid w:val="00FA6645"/>
    <w:rsid w:val="00FB233A"/>
    <w:rsid w:val="00FB76C8"/>
    <w:rsid w:val="00FB7F1E"/>
    <w:rsid w:val="00FC0527"/>
    <w:rsid w:val="00FC18F1"/>
    <w:rsid w:val="00FC285E"/>
    <w:rsid w:val="00FC5319"/>
    <w:rsid w:val="00FC55AE"/>
    <w:rsid w:val="00FC7911"/>
    <w:rsid w:val="00FD5C9C"/>
    <w:rsid w:val="00FD7049"/>
    <w:rsid w:val="00FD7582"/>
    <w:rsid w:val="00FD7A43"/>
    <w:rsid w:val="00FE38C2"/>
    <w:rsid w:val="00FE557C"/>
    <w:rsid w:val="00FF54C7"/>
    <w:rsid w:val="00FF6507"/>
    <w:rsid w:val="00FF7445"/>
    <w:rsid w:val="00FF7AC6"/>
    <w:rsid w:val="3736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8">
      <o:colormru v:ext="edit" colors="#0097dc,#005dac"/>
    </o:shapedefaults>
    <o:shapelayout v:ext="edit">
      <o:idmap v:ext="edit" data="1"/>
    </o:shapelayout>
  </w:shapeDefaults>
  <w:decimalSymbol w:val=","/>
  <w:listSeparator w:val=";"/>
  <w14:docId w14:val="0FD9AD30"/>
  <w15:docId w15:val="{504875A2-0416-4278-A28A-91F1EC6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852"/>
    <w:rPr>
      <w:rFonts w:ascii="Century Gothic" w:hAnsi="Century Gothic"/>
      <w:sz w:val="16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Texte"/>
    <w:qFormat/>
    <w:rsid w:val="00A835D7"/>
    <w:pPr>
      <w:pBdr>
        <w:bottom w:val="single" w:sz="12" w:space="1" w:color="DDDDDD"/>
      </w:pBdr>
      <w:ind w:left="450"/>
      <w:outlineLvl w:val="2"/>
    </w:pPr>
    <w:rPr>
      <w:sz w:val="32"/>
    </w:r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uiPriority w:val="99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table" w:styleId="Tableaucontemporain">
    <w:name w:val="Table Contemporary"/>
    <w:basedOn w:val="TableauNormal"/>
    <w:rsid w:val="009969A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character" w:styleId="Lienhypertexte">
    <w:name w:val="Hyperlink"/>
    <w:uiPriority w:val="99"/>
    <w:unhideWhenUsed/>
    <w:rsid w:val="00FF65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F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paragraph" w:customStyle="1" w:styleId="Texte">
    <w:name w:val="Texte"/>
    <w:basedOn w:val="Normal"/>
    <w:rsid w:val="00780885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monstyle2"/>
    <w:rsid w:val="00C360D5"/>
    <w:rPr>
      <w:sz w:val="24"/>
      <w:lang w:val="fr-CA"/>
    </w:rPr>
  </w:style>
  <w:style w:type="paragraph" w:customStyle="1" w:styleId="Numerotation1">
    <w:name w:val="Numerotation_1"/>
    <w:basedOn w:val="Normal"/>
    <w:rsid w:val="00D9747C"/>
    <w:rPr>
      <w:sz w:val="24"/>
      <w:lang w:val="fr-CA"/>
    </w:rPr>
  </w:style>
  <w:style w:type="character" w:customStyle="1" w:styleId="PrformatHTMLCar">
    <w:name w:val="Préformaté HTML Car"/>
    <w:link w:val="PrformatHTML"/>
    <w:uiPriority w:val="99"/>
    <w:rsid w:val="00FF6507"/>
    <w:rPr>
      <w:rFonts w:ascii="Courier New" w:hAnsi="Courier New" w:cs="Courier New"/>
    </w:rPr>
  </w:style>
  <w:style w:type="paragraph" w:customStyle="1" w:styleId="Titre2avecligne">
    <w:name w:val="Titre 2_avec ligne"/>
    <w:basedOn w:val="Titre2"/>
    <w:next w:val="Texte"/>
    <w:rsid w:val="009A4898"/>
    <w:pPr>
      <w:pBdr>
        <w:top w:val="single" w:sz="8" w:space="1" w:color="DDDDDD"/>
        <w:bottom w:val="single" w:sz="8" w:space="1" w:color="DDDDDD"/>
      </w:pBdr>
      <w:spacing w:line="264" w:lineRule="auto"/>
      <w:ind w:left="0"/>
    </w:pPr>
    <w:rPr>
      <w:rFonts w:cs="Times New Roman"/>
      <w:bCs w:val="0"/>
      <w:iCs w:val="0"/>
      <w:szCs w:val="20"/>
    </w:rPr>
  </w:style>
  <w:style w:type="character" w:styleId="ExempleHTML">
    <w:name w:val="HTML Sample"/>
    <w:uiPriority w:val="99"/>
    <w:unhideWhenUsed/>
    <w:rsid w:val="00FF6507"/>
    <w:rPr>
      <w:rFonts w:ascii="Courier New" w:eastAsia="Times New Roman" w:hAnsi="Courier New" w:cs="Courier New"/>
    </w:rPr>
  </w:style>
  <w:style w:type="character" w:customStyle="1" w:styleId="PieddepageCar">
    <w:name w:val="Pied de page Car"/>
    <w:link w:val="Pieddepage"/>
    <w:uiPriority w:val="99"/>
    <w:rsid w:val="00BC2A3E"/>
    <w:rPr>
      <w:rFonts w:ascii="Century Gothic" w:hAnsi="Century Gothic"/>
      <w:sz w:val="16"/>
      <w:szCs w:val="24"/>
      <w:lang w:val="en-US" w:eastAsia="en-US"/>
    </w:rPr>
  </w:style>
  <w:style w:type="table" w:styleId="Tramemoyenne1-Accent6">
    <w:name w:val="Medium Shading 1 Accent 6"/>
    <w:basedOn w:val="TableauNormal"/>
    <w:uiPriority w:val="63"/>
    <w:rsid w:val="000C20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6">
    <w:name w:val="Light Grid Accent 6"/>
    <w:basedOn w:val="TableauNormal"/>
    <w:uiPriority w:val="62"/>
    <w:rsid w:val="004D7BD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-Accent6">
    <w:name w:val="Light List Accent 6"/>
    <w:basedOn w:val="TableauNormal"/>
    <w:uiPriority w:val="61"/>
    <w:rsid w:val="006E1D90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nnesdetableau4">
    <w:name w:val="Table Columns 4"/>
    <w:basedOn w:val="TableauNormal"/>
    <w:rsid w:val="008B145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rsid w:val="008B145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utableau">
    <w:name w:val="Table Grid"/>
    <w:basedOn w:val="TableauNormal"/>
    <w:rsid w:val="008B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theori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5EC88-CC84-4657-9FD0-F6C97E61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theorie_dicj.dot</Template>
  <TotalTime>253</TotalTime>
  <Pages>3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Kim Lavoie</cp:lastModifiedBy>
  <cp:revision>95</cp:revision>
  <cp:lastPrinted>2014-09-09T15:42:00Z</cp:lastPrinted>
  <dcterms:created xsi:type="dcterms:W3CDTF">2011-01-20T00:40:00Z</dcterms:created>
  <dcterms:modified xsi:type="dcterms:W3CDTF">2020-02-11T13:35:00Z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